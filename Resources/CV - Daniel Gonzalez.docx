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FB4B" w14:textId="77777777" w:rsidR="00844618" w:rsidRDefault="00844618"/>
    <w:tbl>
      <w:tblPr>
        <w:tblW w:w="5222" w:type="pct"/>
        <w:tblInd w:w="-4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3349"/>
        <w:gridCol w:w="6682"/>
      </w:tblGrid>
      <w:tr w:rsidR="00C420C8" w:rsidRPr="005152F2" w14:paraId="45050ED4" w14:textId="77777777" w:rsidTr="00E77BBB">
        <w:tc>
          <w:tcPr>
            <w:tcW w:w="3349" w:type="dxa"/>
          </w:tcPr>
          <w:p w14:paraId="3E0F390C" w14:textId="140E1534" w:rsidR="00844618" w:rsidRPr="00A40CE4" w:rsidRDefault="00A40CE4" w:rsidP="00A40CE4">
            <w:pPr>
              <w:pStyle w:val="Ttulo1"/>
              <w:rPr>
                <w:b/>
                <w:bCs/>
                <w:sz w:val="22"/>
                <w:szCs w:val="16"/>
                <w:u w:val="single"/>
              </w:rPr>
            </w:pPr>
            <w:r w:rsidRPr="00A40CE4">
              <w:rPr>
                <w:b/>
                <w:bCs/>
                <w:sz w:val="22"/>
                <w:szCs w:val="16"/>
                <w:u w:val="single"/>
              </w:rPr>
              <w:t>Daniel Gonzalez</w:t>
            </w:r>
          </w:p>
          <w:p w14:paraId="690C622A" w14:textId="1709B165" w:rsidR="00844618" w:rsidRDefault="00A40CE4" w:rsidP="005246B9">
            <w:pPr>
              <w:pStyle w:val="Grfico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99DA1C0" wp14:editId="4E103353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95250</wp:posOffset>
                  </wp:positionV>
                  <wp:extent cx="1298575" cy="1295464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3-10-2020-20.32.3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575" cy="1295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1ED92D" w14:textId="77777777" w:rsidR="00D73965" w:rsidRDefault="00D73965" w:rsidP="00D73965">
            <w:pPr>
              <w:pStyle w:val="Ttulo3"/>
            </w:pPr>
          </w:p>
          <w:p w14:paraId="097E46C1" w14:textId="057043DC" w:rsidR="00D73965" w:rsidRDefault="00D73965" w:rsidP="00D73965">
            <w:pPr>
              <w:pStyle w:val="Ttulo3"/>
              <w:jc w:val="both"/>
            </w:pPr>
          </w:p>
          <w:p w14:paraId="3EE80997" w14:textId="77777777" w:rsidR="004E75D3" w:rsidRPr="00D73965" w:rsidRDefault="004E75D3" w:rsidP="00D73965">
            <w:pPr>
              <w:pStyle w:val="Ttulo3"/>
              <w:jc w:val="both"/>
            </w:pPr>
          </w:p>
          <w:p w14:paraId="019081CE" w14:textId="77777777" w:rsidR="00A40CE4" w:rsidRDefault="00A40CE4" w:rsidP="0043730F">
            <w:pPr>
              <w:pStyle w:val="Grfico"/>
              <w:jc w:val="left"/>
              <w:rPr>
                <w:sz w:val="20"/>
                <w:szCs w:val="20"/>
              </w:rPr>
            </w:pPr>
          </w:p>
          <w:p w14:paraId="0C6A85A8" w14:textId="34D83ABB" w:rsidR="0043730F" w:rsidRPr="00A007F5" w:rsidRDefault="0043730F" w:rsidP="00A40CE4">
            <w:pPr>
              <w:pStyle w:val="Grfico"/>
              <w:jc w:val="left"/>
              <w:rPr>
                <w:sz w:val="20"/>
                <w:szCs w:val="20"/>
              </w:rPr>
            </w:pPr>
            <w:r w:rsidRPr="00A007F5">
              <w:rPr>
                <w:sz w:val="20"/>
                <w:szCs w:val="20"/>
              </w:rPr>
              <w:t xml:space="preserve">Tres Arroyos 2232, CABA. Nacionalidad: </w:t>
            </w:r>
            <w:r w:rsidR="00A40CE4" w:rsidRPr="00A007F5">
              <w:rPr>
                <w:sz w:val="20"/>
                <w:szCs w:val="20"/>
              </w:rPr>
              <w:t>venezolano. Fecha</w:t>
            </w:r>
            <w:r w:rsidRPr="00A007F5">
              <w:rPr>
                <w:sz w:val="20"/>
                <w:szCs w:val="20"/>
              </w:rPr>
              <w:t xml:space="preserve"> de Nacimiento: 04/05/1997                          DNI: 95.874.755</w:t>
            </w:r>
          </w:p>
          <w:p w14:paraId="6D962584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692EF88" wp14:editId="6DFBEA81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F8B93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Ox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4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3bTE/TsUAABbcgAADgAAAAAAAAAAAAAAAAAuAgAAZHJz&#10;L2Uyb0RvYy54bWxQSwECLQAUAAYACAAAACEAaEcb0NgAAAADAQAADwAAAAAAAAAAAAAAAACVFgAA&#10;ZHJzL2Rvd25yZXYueG1sUEsFBgAAAAAEAAQA8wAAAJoXAAAAAA==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42A2E97" w14:textId="77777777" w:rsidR="00C420C8" w:rsidRPr="00A007F5" w:rsidRDefault="001341AE" w:rsidP="00441EB9">
            <w:pPr>
              <w:pStyle w:val="Ttulo3"/>
              <w:rPr>
                <w:sz w:val="18"/>
                <w:szCs w:val="18"/>
              </w:rPr>
            </w:pPr>
            <w:r w:rsidRPr="00A007F5">
              <w:rPr>
                <w:sz w:val="18"/>
                <w:szCs w:val="18"/>
              </w:rPr>
              <w:t>danielcrack9768@gmail.com</w:t>
            </w:r>
          </w:p>
          <w:p w14:paraId="514A3796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7460363E" wp14:editId="2A0DF192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335DC6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C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D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p8yi5UCUAAN3eAAAOAAAAAAAAAAAAAAAAAC4CAABkcnMvZTJvRG9jLnhtbFBLAQIt&#10;ABQABgAIAAAAIQBoRxvQ2AAAAAMBAAAPAAAAAAAAAAAAAAAAAKonAABkcnMvZG93bnJldi54bWxQ&#10;SwUGAAAAAAQABADzAAAArygAAAAA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7436271" w14:textId="5975F733" w:rsidR="00C420C8" w:rsidRPr="00A007F5" w:rsidRDefault="00EE4970" w:rsidP="001341AE">
            <w:pPr>
              <w:pStyle w:val="Ttulo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+54 9 </w:t>
            </w:r>
            <w:r w:rsidR="001341AE" w:rsidRPr="00A007F5">
              <w:rPr>
                <w:sz w:val="20"/>
                <w:szCs w:val="20"/>
              </w:rPr>
              <w:t>351</w:t>
            </w:r>
            <w:r>
              <w:rPr>
                <w:sz w:val="20"/>
                <w:szCs w:val="20"/>
              </w:rPr>
              <w:t>-</w:t>
            </w:r>
            <w:r w:rsidR="001341AE" w:rsidRPr="00A007F5">
              <w:rPr>
                <w:sz w:val="20"/>
                <w:szCs w:val="20"/>
              </w:rPr>
              <w:t>245-1050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3349"/>
            </w:tblGrid>
            <w:tr w:rsidR="00C420C8" w:rsidRPr="005152F2" w14:paraId="0CCE11BC" w14:textId="77777777" w:rsidTr="00A007F5">
              <w:trPr>
                <w:trHeight w:val="17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5F244092" w14:textId="55FE3110" w:rsidR="00C420C8" w:rsidRPr="00441EB9" w:rsidRDefault="00C420C8" w:rsidP="001341AE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14:paraId="3EAF3EEF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88B13F7" w14:textId="77777777" w:rsidR="00C420C8" w:rsidRDefault="007614B3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9DDCBEF544594C2F8DEC970C6930213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14:paraId="6A89CD2F" w14:textId="77777777" w:rsidR="00C420C8" w:rsidRDefault="00C420C8" w:rsidP="00616FF4">
                  <w:pPr>
                    <w:pStyle w:val="Lneadegrfico"/>
                  </w:pPr>
                  <w:r>
                    <w:rPr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73F92A0E" wp14:editId="38CF47E2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0EA0F89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39177D7" w14:textId="275F7BD6" w:rsidR="00C420C8" w:rsidRPr="00A007F5" w:rsidRDefault="00E77BBB" w:rsidP="00A007F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 w:rsidR="001341AE">
                    <w:rPr>
                      <w:sz w:val="20"/>
                      <w:szCs w:val="20"/>
                    </w:rPr>
                    <w:t>erseveran</w:t>
                  </w:r>
                  <w:r>
                    <w:rPr>
                      <w:sz w:val="20"/>
                      <w:szCs w:val="20"/>
                    </w:rPr>
                    <w:t>te y competitivo</w:t>
                  </w:r>
                  <w:r w:rsidR="001341AE">
                    <w:rPr>
                      <w:sz w:val="20"/>
                      <w:szCs w:val="20"/>
                    </w:rPr>
                    <w:t xml:space="preserve"> en las actividades que</w:t>
                  </w:r>
                  <w:r w:rsidR="001341AE" w:rsidRPr="002D3093">
                    <w:rPr>
                      <w:sz w:val="20"/>
                      <w:szCs w:val="20"/>
                    </w:rPr>
                    <w:t xml:space="preserve"> desempeñ</w:t>
                  </w:r>
                  <w:r w:rsidR="004E75D3">
                    <w:rPr>
                      <w:sz w:val="20"/>
                      <w:szCs w:val="20"/>
                    </w:rPr>
                    <w:t xml:space="preserve">o. </w:t>
                  </w:r>
                  <w:r>
                    <w:rPr>
                      <w:sz w:val="20"/>
                      <w:szCs w:val="20"/>
                    </w:rPr>
                    <w:t>Con conocimiento</w:t>
                  </w:r>
                  <w:r w:rsidR="00F70047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en </w:t>
                  </w:r>
                  <w:r w:rsidR="00A007F5">
                    <w:rPr>
                      <w:sz w:val="20"/>
                      <w:szCs w:val="20"/>
                    </w:rPr>
                    <w:t xml:space="preserve">herramientas como Python, </w:t>
                  </w:r>
                  <w:proofErr w:type="spellStart"/>
                  <w:r w:rsidR="00A007F5">
                    <w:rPr>
                      <w:sz w:val="20"/>
                      <w:szCs w:val="20"/>
                    </w:rPr>
                    <w:t>Javascript</w:t>
                  </w:r>
                  <w:proofErr w:type="spellEnd"/>
                  <w:r w:rsidR="00A007F5">
                    <w:rPr>
                      <w:sz w:val="20"/>
                      <w:szCs w:val="20"/>
                    </w:rPr>
                    <w:t>, C++, Excel, AutoCAD 2D y Word. R</w:t>
                  </w:r>
                  <w:r w:rsidR="00A007F5" w:rsidRPr="006C034D">
                    <w:rPr>
                      <w:sz w:val="20"/>
                      <w:szCs w:val="20"/>
                    </w:rPr>
                    <w:t>ápida adaptación y con disposición para aprender</w:t>
                  </w:r>
                  <w:r w:rsidR="00A007F5">
                    <w:rPr>
                      <w:sz w:val="20"/>
                      <w:szCs w:val="20"/>
                    </w:rPr>
                    <w:t xml:space="preserve">. Interesado </w:t>
                  </w:r>
                  <w:r w:rsidR="002403AB">
                    <w:rPr>
                      <w:sz w:val="20"/>
                      <w:szCs w:val="20"/>
                    </w:rPr>
                    <w:t>por el</w:t>
                  </w:r>
                  <w:r w:rsidR="00A007F5">
                    <w:rPr>
                      <w:sz w:val="20"/>
                      <w:szCs w:val="20"/>
                    </w:rPr>
                    <w:t xml:space="preserve"> mundo de la tecnología.</w:t>
                  </w:r>
                </w:p>
              </w:tc>
            </w:tr>
            <w:tr w:rsidR="00C420C8" w:rsidRPr="005152F2" w14:paraId="452A2C44" w14:textId="77777777" w:rsidTr="004E75D3">
              <w:trPr>
                <w:trHeight w:val="27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CA84E55" w14:textId="699A36AD" w:rsidR="00A007F5" w:rsidRDefault="00A007F5" w:rsidP="00A007F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REFERENCIAS</w:t>
                  </w:r>
                </w:p>
                <w:p w14:paraId="28CA8644" w14:textId="77777777" w:rsidR="00EE4970" w:rsidRDefault="00EE4970" w:rsidP="00EE4970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14:paraId="5C8C4408" w14:textId="61CCAA17" w:rsidR="00A007F5" w:rsidRDefault="00A007F5" w:rsidP="00EE4970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Nancy Castillo </w:t>
                  </w:r>
                  <w:r w:rsidR="00EE4970">
                    <w:rPr>
                      <w:sz w:val="20"/>
                      <w:szCs w:val="20"/>
                    </w:rPr>
                    <w:t xml:space="preserve">      </w:t>
                  </w:r>
                  <w:r w:rsidR="00EE4970" w:rsidRPr="00EE4970">
                    <w:rPr>
                      <w:sz w:val="20"/>
                      <w:szCs w:val="20"/>
                    </w:rPr>
                    <w:t>11 3239-6396</w:t>
                  </w:r>
                </w:p>
                <w:p w14:paraId="5E6E3668" w14:textId="14823234" w:rsidR="00A007F5" w:rsidRPr="005152F2" w:rsidRDefault="00EE4970" w:rsidP="00EE4970">
                  <w:pPr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Fernando Guerra   </w:t>
                  </w:r>
                  <w:r w:rsidRPr="00EE4970">
                    <w:rPr>
                      <w:sz w:val="20"/>
                      <w:szCs w:val="20"/>
                    </w:rPr>
                    <w:t>11 5102</w:t>
                  </w:r>
                  <w:r>
                    <w:rPr>
                      <w:sz w:val="20"/>
                      <w:szCs w:val="20"/>
                    </w:rPr>
                    <w:t>-</w:t>
                  </w:r>
                  <w:r w:rsidRPr="00EE4970">
                    <w:rPr>
                      <w:sz w:val="20"/>
                      <w:szCs w:val="20"/>
                    </w:rPr>
                    <w:t>6512</w:t>
                  </w:r>
                </w:p>
              </w:tc>
            </w:tr>
          </w:tbl>
          <w:p w14:paraId="7DF10989" w14:textId="77777777" w:rsidR="00C420C8" w:rsidRPr="005152F2" w:rsidRDefault="00C420C8" w:rsidP="003856C9"/>
        </w:tc>
        <w:tc>
          <w:tcPr>
            <w:tcW w:w="668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682"/>
            </w:tblGrid>
            <w:tr w:rsidR="00C420C8" w14:paraId="6167CDBC" w14:textId="77777777" w:rsidTr="0043730F">
              <w:trPr>
                <w:trHeight w:val="3203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307CEFF" w14:textId="77777777" w:rsidR="00C420C8" w:rsidRPr="005152F2" w:rsidRDefault="007614B3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7B8E923EDD55432D945D44C6F272724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7D9CDAC9" w14:textId="1B6ED94F" w:rsidR="001341AE" w:rsidRPr="004E75D3" w:rsidRDefault="001341AE" w:rsidP="00844618">
                  <w:pPr>
                    <w:spacing w:after="0" w:line="240" w:lineRule="auto"/>
                    <w:rPr>
                      <w:rFonts w:eastAsia="Times New Roman" w:cs="Arial"/>
                      <w:b/>
                      <w:bCs/>
                    </w:rPr>
                  </w:pPr>
                  <w:r w:rsidRPr="004E75D3">
                    <w:rPr>
                      <w:rFonts w:eastAsia="Times New Roman" w:cs="Arial"/>
                      <w:b/>
                      <w:bCs/>
                    </w:rPr>
                    <w:t>01/2015-10/2017 Inversiones La Rueda C.A.</w:t>
                  </w:r>
                  <w:r w:rsidR="004E75D3" w:rsidRPr="004E75D3">
                    <w:rPr>
                      <w:rFonts w:eastAsia="Times New Roman" w:cs="Arial"/>
                      <w:b/>
                      <w:bCs/>
                    </w:rPr>
                    <w:t xml:space="preserve"> (Venezuela)</w:t>
                  </w:r>
                </w:p>
                <w:p w14:paraId="05823C2C" w14:textId="77777777" w:rsidR="00844618" w:rsidRPr="004E75D3" w:rsidRDefault="001341AE" w:rsidP="00844618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r w:rsidRPr="004E75D3">
                    <w:rPr>
                      <w:rFonts w:eastAsia="Times New Roman" w:cs="Arial"/>
                      <w:sz w:val="20"/>
                      <w:szCs w:val="20"/>
                    </w:rPr>
                    <w:t>Coordinador de Ventas por Internet para empresa distribuidora de Lubricantes para Automóviles.</w:t>
                  </w:r>
                </w:p>
                <w:p w14:paraId="704B0DDE" w14:textId="77777777" w:rsidR="00844618" w:rsidRPr="0043730F" w:rsidRDefault="00844618" w:rsidP="0043730F">
                  <w:pPr>
                    <w:spacing w:after="0" w:line="240" w:lineRule="auto"/>
                    <w:rPr>
                      <w:rFonts w:eastAsia="Times New Roman" w:cs="Arial"/>
                    </w:rPr>
                  </w:pPr>
                  <w:r>
                    <w:rPr>
                      <w:rFonts w:eastAsia="Times New Roman" w:cs="Arial"/>
                    </w:rPr>
                    <w:t xml:space="preserve"> </w:t>
                  </w:r>
                </w:p>
                <w:p w14:paraId="0A5FEC19" w14:textId="77777777" w:rsidR="001341AE" w:rsidRPr="004E75D3" w:rsidRDefault="001341AE" w:rsidP="00844618">
                  <w:pPr>
                    <w:spacing w:after="0" w:line="240" w:lineRule="auto"/>
                    <w:rPr>
                      <w:rFonts w:eastAsia="Times New Roman" w:cs="Arial"/>
                      <w:b/>
                      <w:bCs/>
                      <w:lang w:eastAsia="ar-SA"/>
                    </w:rPr>
                  </w:pPr>
                  <w:r w:rsidRPr="004E75D3">
                    <w:rPr>
                      <w:rFonts w:eastAsia="Times New Roman" w:cs="Arial"/>
                      <w:b/>
                      <w:bCs/>
                    </w:rPr>
                    <w:t>12/2018 –03/2019:</w:t>
                  </w:r>
                  <w:r w:rsidRPr="004E75D3">
                    <w:rPr>
                      <w:rFonts w:eastAsia="Times New Roman" w:cs="Arial"/>
                      <w:b/>
                      <w:bCs/>
                      <w:lang w:eastAsia="ar-SA"/>
                    </w:rPr>
                    <w:t xml:space="preserve">  </w:t>
                  </w:r>
                  <w:proofErr w:type="spellStart"/>
                  <w:r w:rsidRPr="004E75D3">
                    <w:rPr>
                      <w:rFonts w:eastAsia="Times New Roman" w:cs="Arial"/>
                      <w:b/>
                      <w:bCs/>
                      <w:lang w:eastAsia="ar-SA"/>
                    </w:rPr>
                    <w:t>Tandem</w:t>
                  </w:r>
                  <w:proofErr w:type="spellEnd"/>
                  <w:r w:rsidRPr="004E75D3">
                    <w:rPr>
                      <w:rFonts w:eastAsia="Times New Roman" w:cs="Arial"/>
                      <w:b/>
                      <w:bCs/>
                      <w:lang w:eastAsia="ar-SA"/>
                    </w:rPr>
                    <w:t xml:space="preserve"> </w:t>
                  </w:r>
                  <w:proofErr w:type="spellStart"/>
                  <w:r w:rsidRPr="004E75D3">
                    <w:rPr>
                      <w:rFonts w:eastAsia="Times New Roman" w:cs="Arial"/>
                      <w:b/>
                      <w:bCs/>
                      <w:lang w:eastAsia="ar-SA"/>
                    </w:rPr>
                    <w:t>Technology</w:t>
                  </w:r>
                  <w:proofErr w:type="spellEnd"/>
                  <w:r w:rsidRPr="004E75D3">
                    <w:rPr>
                      <w:rFonts w:eastAsia="Times New Roman" w:cs="Arial"/>
                      <w:b/>
                      <w:bCs/>
                      <w:lang w:eastAsia="ar-SA"/>
                    </w:rPr>
                    <w:t xml:space="preserve"> S.A,</w:t>
                  </w:r>
                </w:p>
                <w:p w14:paraId="1CF124AB" w14:textId="77777777" w:rsidR="001341AE" w:rsidRPr="004E75D3" w:rsidRDefault="001341AE" w:rsidP="001341AE">
                  <w:pPr>
                    <w:spacing w:after="0" w:line="240" w:lineRule="auto"/>
                    <w:rPr>
                      <w:rFonts w:eastAsia="Times New Roman" w:cs="Arial"/>
                      <w:sz w:val="20"/>
                      <w:szCs w:val="20"/>
                    </w:rPr>
                  </w:pPr>
                  <w:r w:rsidRPr="004E75D3">
                    <w:rPr>
                      <w:rFonts w:eastAsia="Times New Roman" w:cs="Arial"/>
                      <w:sz w:val="20"/>
                      <w:szCs w:val="20"/>
                    </w:rPr>
                    <w:t xml:space="preserve">Operador en cobranzas </w:t>
                  </w:r>
                  <w:r w:rsidRPr="004E75D3">
                    <w:rPr>
                      <w:rFonts w:eastAsia="Times New Roman" w:cs="Arial"/>
                      <w:sz w:val="20"/>
                      <w:szCs w:val="20"/>
                      <w:lang w:val="es-VE"/>
                    </w:rPr>
                    <w:t xml:space="preserve">(Movistar) </w:t>
                  </w:r>
                  <w:r w:rsidRPr="004E75D3">
                    <w:rPr>
                      <w:rFonts w:eastAsia="Times New Roman" w:cs="Arial"/>
                      <w:sz w:val="20"/>
                      <w:szCs w:val="20"/>
                    </w:rPr>
                    <w:t xml:space="preserve">- </w:t>
                  </w:r>
                  <w:proofErr w:type="spellStart"/>
                  <w:proofErr w:type="gramStart"/>
                  <w:r w:rsidRPr="004E75D3">
                    <w:rPr>
                      <w:rFonts w:eastAsia="Times New Roman" w:cs="Arial"/>
                      <w:sz w:val="20"/>
                      <w:szCs w:val="20"/>
                    </w:rPr>
                    <w:t>Call</w:t>
                  </w:r>
                  <w:proofErr w:type="spellEnd"/>
                  <w:r w:rsidRPr="004E75D3">
                    <w:rPr>
                      <w:rFonts w:eastAsia="Times New Roman" w:cs="Arial"/>
                      <w:sz w:val="20"/>
                      <w:szCs w:val="20"/>
                    </w:rPr>
                    <w:t xml:space="preserve"> Center</w:t>
                  </w:r>
                  <w:proofErr w:type="gramEnd"/>
                </w:p>
                <w:p w14:paraId="6A1886B1" w14:textId="77777777" w:rsidR="001341AE" w:rsidRPr="00844618" w:rsidRDefault="001341AE" w:rsidP="001341AE">
                  <w:pPr>
                    <w:spacing w:after="0" w:line="240" w:lineRule="auto"/>
                    <w:rPr>
                      <w:rFonts w:eastAsia="Times New Roman" w:cs="Arial"/>
                    </w:rPr>
                  </w:pPr>
                  <w:proofErr w:type="gramStart"/>
                  <w:r w:rsidRPr="00844618">
                    <w:rPr>
                      <w:rFonts w:eastAsia="Times New Roman" w:cs="Arial"/>
                      <w:b/>
                      <w:bCs/>
                    </w:rPr>
                    <w:t>Actividades a realizar</w:t>
                  </w:r>
                  <w:proofErr w:type="gramEnd"/>
                  <w:r w:rsidRPr="00844618">
                    <w:rPr>
                      <w:rFonts w:eastAsia="Times New Roman" w:cs="Arial"/>
                    </w:rPr>
                    <w:t>:</w:t>
                  </w:r>
                </w:p>
                <w:p w14:paraId="33C681A1" w14:textId="6B20D9E3" w:rsidR="00C420C8" w:rsidRPr="004E75D3" w:rsidRDefault="001341AE" w:rsidP="004E75D3">
                  <w:pPr>
                    <w:spacing w:after="0" w:line="240" w:lineRule="auto"/>
                    <w:rPr>
                      <w:rFonts w:eastAsia="Times New Roman" w:cs="Arial"/>
                      <w:lang w:eastAsia="ar-SA"/>
                    </w:rPr>
                  </w:pPr>
                  <w:r w:rsidRPr="004E75D3">
                    <w:rPr>
                      <w:rFonts w:eastAsia="Times New Roman" w:cs="Arial"/>
                      <w:sz w:val="20"/>
                      <w:szCs w:val="20"/>
                    </w:rPr>
                    <w:t>Cobros a clientes movistar, Negociación de pagos, Realización de llamadas</w:t>
                  </w:r>
                  <w:r w:rsidRPr="004E75D3">
                    <w:rPr>
                      <w:rFonts w:eastAsia="Times New Roman" w:cs="Arial"/>
                      <w:sz w:val="20"/>
                      <w:szCs w:val="20"/>
                      <w:lang w:eastAsia="ar-SA"/>
                    </w:rPr>
                    <w:t xml:space="preserve">, </w:t>
                  </w:r>
                  <w:r w:rsidRPr="004E75D3">
                    <w:rPr>
                      <w:rFonts w:eastAsia="Times New Roman" w:cs="Arial"/>
                      <w:sz w:val="20"/>
                      <w:szCs w:val="20"/>
                    </w:rPr>
                    <w:t>realización de contratos, cobros, atención</w:t>
                  </w:r>
                  <w:r w:rsidRPr="004E75D3">
                    <w:rPr>
                      <w:rFonts w:eastAsia="Times New Roman" w:cs="Arial"/>
                      <w:sz w:val="20"/>
                      <w:szCs w:val="20"/>
                      <w:lang w:eastAsia="ar-SA"/>
                    </w:rPr>
                    <w:t xml:space="preserve"> al cliente y asesoramiento, atención </w:t>
                  </w:r>
                  <w:proofErr w:type="gramStart"/>
                  <w:r w:rsidRPr="004E75D3">
                    <w:rPr>
                      <w:rFonts w:eastAsia="Times New Roman" w:cs="Arial"/>
                      <w:sz w:val="20"/>
                      <w:szCs w:val="20"/>
                      <w:lang w:eastAsia="ar-SA"/>
                    </w:rPr>
                    <w:t>Post-Venta</w:t>
                  </w:r>
                  <w:proofErr w:type="gramEnd"/>
                  <w:r w:rsidRPr="001341AE">
                    <w:rPr>
                      <w:rFonts w:eastAsia="Times New Roman" w:cs="Arial"/>
                      <w:lang w:eastAsia="ar-SA"/>
                    </w:rPr>
                    <w:t>.</w:t>
                  </w:r>
                </w:p>
              </w:tc>
            </w:tr>
            <w:tr w:rsidR="00C420C8" w14:paraId="6B621BE9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64C93BD" w14:textId="6AA10E12" w:rsidR="00C420C8" w:rsidRPr="0043426C" w:rsidRDefault="007614B3" w:rsidP="00844618">
                  <w:pPr>
                    <w:pStyle w:val="Ttulo2"/>
                  </w:pPr>
                  <w:sdt>
                    <w:sdtPr>
                      <w:alias w:val="Educación:"/>
                      <w:tag w:val="Formación:"/>
                      <w:id w:val="1349516922"/>
                      <w:placeholder>
                        <w:docPart w:val="406CA37CF2D54C0DB9A297381E7D722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2181F64A" w14:textId="31694ADA" w:rsidR="00844618" w:rsidRPr="00844618" w:rsidRDefault="00844618" w:rsidP="004E75D3">
                  <w:pPr>
                    <w:spacing w:after="0"/>
                    <w:rPr>
                      <w:b/>
                      <w:bCs/>
                      <w:sz w:val="24"/>
                      <w:szCs w:val="24"/>
                    </w:rPr>
                  </w:pPr>
                  <w:r w:rsidRPr="004E75D3">
                    <w:rPr>
                      <w:bCs/>
                    </w:rPr>
                    <w:t>2014</w:t>
                  </w:r>
                  <w:r w:rsidR="004E75D3" w:rsidRPr="004E75D3">
                    <w:rPr>
                      <w:b/>
                    </w:rPr>
                    <w:t xml:space="preserve"> -</w:t>
                  </w:r>
                  <w:r w:rsidRPr="004E75D3">
                    <w:rPr>
                      <w:b/>
                    </w:rPr>
                    <w:t xml:space="preserve">Colegio católico San Agustín, Secundario completo, </w:t>
                  </w:r>
                  <w:r w:rsidRPr="004E75D3">
                    <w:rPr>
                      <w:bCs/>
                    </w:rPr>
                    <w:t>Caracas, Venezuela.</w:t>
                  </w:r>
                </w:p>
                <w:p w14:paraId="11D2370C" w14:textId="77777777" w:rsidR="00844618" w:rsidRPr="00844618" w:rsidRDefault="00844618" w:rsidP="00844618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</w:p>
                <w:p w14:paraId="489689BF" w14:textId="77777777" w:rsidR="00844618" w:rsidRPr="00844618" w:rsidRDefault="00844618" w:rsidP="00844618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 w:rsidRPr="00844618">
                    <w:rPr>
                      <w:bCs/>
                    </w:rPr>
                    <w:t>2014-2017 / Universidad</w:t>
                  </w:r>
                  <w:r w:rsidRPr="00844618">
                    <w:rPr>
                      <w:b/>
                    </w:rPr>
                    <w:t xml:space="preserve"> Simón Bolívar, Ingeniería Mecánica, 6to trimestre aprobado. Caracas, Venezuela.</w:t>
                  </w:r>
                </w:p>
                <w:p w14:paraId="522F3BAD" w14:textId="77777777" w:rsidR="00844618" w:rsidRPr="00844618" w:rsidRDefault="00844618" w:rsidP="00844618">
                  <w:pPr>
                    <w:spacing w:after="0"/>
                    <w:rPr>
                      <w:bCs/>
                    </w:rPr>
                  </w:pPr>
                </w:p>
                <w:p w14:paraId="27C92A22" w14:textId="3D3D8381" w:rsidR="004E75D3" w:rsidRPr="004E75D3" w:rsidRDefault="00844618" w:rsidP="004E75D3">
                  <w:pPr>
                    <w:spacing w:after="0"/>
                    <w:rPr>
                      <w:b/>
                      <w:bCs/>
                    </w:rPr>
                  </w:pPr>
                  <w:r w:rsidRPr="00844618">
                    <w:rPr>
                      <w:bCs/>
                    </w:rPr>
                    <w:t>ACTUAL /</w:t>
                  </w:r>
                  <w:r w:rsidRPr="00844618">
                    <w:rPr>
                      <w:b/>
                      <w:bCs/>
                    </w:rPr>
                    <w:t>Universidad de Buenos Aires, Ingenierí</w:t>
                  </w:r>
                  <w:r w:rsidR="0036686D">
                    <w:rPr>
                      <w:b/>
                      <w:bCs/>
                    </w:rPr>
                    <w:t xml:space="preserve">a Mecánica </w:t>
                  </w:r>
                  <w:r w:rsidR="004E75D3">
                    <w:rPr>
                      <w:b/>
                      <w:bCs/>
                    </w:rPr>
                    <w:t xml:space="preserve">3er año </w:t>
                  </w:r>
                  <w:r w:rsidR="0036686D">
                    <w:rPr>
                      <w:b/>
                      <w:bCs/>
                    </w:rPr>
                    <w:t>(cursando)</w:t>
                  </w:r>
                  <w:r w:rsidR="004E75D3">
                    <w:rPr>
                      <w:b/>
                      <w:bCs/>
                    </w:rPr>
                    <w:t>.</w:t>
                  </w:r>
                </w:p>
              </w:tc>
            </w:tr>
            <w:tr w:rsidR="00C420C8" w14:paraId="63BA666B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2DD5B760" w14:textId="3EC7027A" w:rsidR="00C420C8" w:rsidRPr="005152F2" w:rsidRDefault="00A007F5" w:rsidP="008F6337">
                  <w:pPr>
                    <w:pStyle w:val="Ttulo2"/>
                  </w:pPr>
                  <w:r>
                    <w:t>Curso</w:t>
                  </w:r>
                  <w:r w:rsidR="008C60C3">
                    <w:t>s</w:t>
                  </w:r>
                  <w:r>
                    <w:t xml:space="preserve"> realizado</w:t>
                  </w:r>
                  <w:r w:rsidR="008C60C3">
                    <w:t xml:space="preserve">s </w:t>
                  </w:r>
                  <w:r w:rsidR="00A40CE4">
                    <w:t>Y HABILIDADES</w:t>
                  </w:r>
                </w:p>
                <w:p w14:paraId="7AE8AFEB" w14:textId="77777777" w:rsidR="00844618" w:rsidRPr="00844618" w:rsidRDefault="00844618" w:rsidP="00844618">
                  <w:pPr>
                    <w:pStyle w:val="Prrafodelista"/>
                    <w:numPr>
                      <w:ilvl w:val="0"/>
                      <w:numId w:val="11"/>
                    </w:numPr>
                    <w:jc w:val="left"/>
                    <w:rPr>
                      <w:sz w:val="20"/>
                      <w:szCs w:val="20"/>
                    </w:rPr>
                  </w:pPr>
                  <w:r w:rsidRPr="00844618">
                    <w:rPr>
                      <w:sz w:val="20"/>
                      <w:szCs w:val="20"/>
                    </w:rPr>
                    <w:t>Universidad Simón Bolívar USB</w:t>
                  </w:r>
                </w:p>
                <w:p w14:paraId="4BB1C69A" w14:textId="77777777" w:rsidR="00844618" w:rsidRPr="00844618" w:rsidRDefault="00844618" w:rsidP="00844618">
                  <w:pPr>
                    <w:jc w:val="left"/>
                    <w:rPr>
                      <w:sz w:val="20"/>
                      <w:szCs w:val="20"/>
                    </w:rPr>
                  </w:pPr>
                  <w:r w:rsidRPr="00844618">
                    <w:rPr>
                      <w:sz w:val="20"/>
                      <w:szCs w:val="20"/>
                    </w:rPr>
                    <w:t>Auxiliar de Apoyo en Matemáticas y Física secundaria y universitaria.</w:t>
                  </w:r>
                </w:p>
                <w:p w14:paraId="3519F4D4" w14:textId="4A84B2EB" w:rsidR="00844618" w:rsidRDefault="00844618" w:rsidP="004E75D3">
                  <w:pPr>
                    <w:jc w:val="left"/>
                    <w:rPr>
                      <w:sz w:val="20"/>
                      <w:szCs w:val="20"/>
                    </w:rPr>
                  </w:pPr>
                  <w:r w:rsidRPr="00844618">
                    <w:rPr>
                      <w:sz w:val="20"/>
                      <w:szCs w:val="20"/>
                    </w:rPr>
                    <w:t>Auxi</w:t>
                  </w:r>
                  <w:r w:rsidR="0036686D">
                    <w:rPr>
                      <w:sz w:val="20"/>
                      <w:szCs w:val="20"/>
                    </w:rPr>
                    <w:t xml:space="preserve">liar de Apoyo en </w:t>
                  </w:r>
                  <w:r w:rsidR="00A40CE4">
                    <w:rPr>
                      <w:sz w:val="20"/>
                      <w:szCs w:val="20"/>
                    </w:rPr>
                    <w:t>inglés</w:t>
                  </w:r>
                  <w:r w:rsidRPr="00844618">
                    <w:rPr>
                      <w:sz w:val="20"/>
                      <w:szCs w:val="20"/>
                    </w:rPr>
                    <w:t>.</w:t>
                  </w:r>
                </w:p>
                <w:p w14:paraId="185619DC" w14:textId="77777777" w:rsidR="004E75D3" w:rsidRPr="004E75D3" w:rsidRDefault="004E75D3" w:rsidP="004E75D3">
                  <w:pPr>
                    <w:jc w:val="left"/>
                    <w:rPr>
                      <w:sz w:val="20"/>
                      <w:szCs w:val="20"/>
                    </w:rPr>
                  </w:pPr>
                </w:p>
                <w:p w14:paraId="3FD241A8" w14:textId="77777777" w:rsidR="00844618" w:rsidRPr="00844618" w:rsidRDefault="00844618" w:rsidP="00844618">
                  <w:pPr>
                    <w:rPr>
                      <w:b/>
                      <w:bCs/>
                      <w:lang w:val="es-AR"/>
                    </w:rPr>
                  </w:pPr>
                  <w:r>
                    <w:rPr>
                      <w:b/>
                      <w:bCs/>
                    </w:rPr>
                    <w:t>Cursos realizados</w:t>
                  </w:r>
                  <w:r w:rsidRPr="00844618">
                    <w:rPr>
                      <w:b/>
                      <w:bCs/>
                      <w:lang w:val="es-AR"/>
                    </w:rPr>
                    <w:t>:</w:t>
                  </w:r>
                </w:p>
                <w:p w14:paraId="002D9F4E" w14:textId="77777777" w:rsidR="00844618" w:rsidRPr="00844618" w:rsidRDefault="00844618" w:rsidP="004E75D3">
                  <w:pPr>
                    <w:jc w:val="both"/>
                    <w:rPr>
                      <w:bCs/>
                    </w:rPr>
                  </w:pPr>
                  <w:r w:rsidRPr="00844618">
                    <w:rPr>
                      <w:b/>
                      <w:bCs/>
                    </w:rPr>
                    <w:t>-</w:t>
                  </w:r>
                  <w:r w:rsidRPr="00844618">
                    <w:rPr>
                      <w:bCs/>
                    </w:rPr>
                    <w:t xml:space="preserve">Ingles nivel Avanzado. Berlitz </w:t>
                  </w:r>
                  <w:proofErr w:type="spellStart"/>
                  <w:r w:rsidRPr="00844618">
                    <w:rPr>
                      <w:bCs/>
                    </w:rPr>
                    <w:t>Institute</w:t>
                  </w:r>
                  <w:proofErr w:type="spellEnd"/>
                  <w:r w:rsidRPr="00844618">
                    <w:rPr>
                      <w:bCs/>
                    </w:rPr>
                    <w:t>, (Nivel conversacional fluido).</w:t>
                  </w:r>
                </w:p>
                <w:p w14:paraId="71451B92" w14:textId="77777777" w:rsidR="00844618" w:rsidRPr="00844618" w:rsidRDefault="00844618" w:rsidP="004E75D3">
                  <w:pPr>
                    <w:jc w:val="both"/>
                    <w:rPr>
                      <w:bCs/>
                    </w:rPr>
                  </w:pPr>
                  <w:r w:rsidRPr="00844618">
                    <w:rPr>
                      <w:bCs/>
                    </w:rPr>
                    <w:t>-</w:t>
                  </w:r>
                  <w:proofErr w:type="gramStart"/>
                  <w:r w:rsidRPr="00844618">
                    <w:rPr>
                      <w:bCs/>
                    </w:rPr>
                    <w:t>Francés</w:t>
                  </w:r>
                  <w:proofErr w:type="gramEnd"/>
                  <w:r w:rsidRPr="00844618">
                    <w:rPr>
                      <w:bCs/>
                    </w:rPr>
                    <w:t xml:space="preserve"> nivel Básico. Alianza Francesa</w:t>
                  </w:r>
                </w:p>
                <w:p w14:paraId="033F9EA4" w14:textId="2C2B6D3F" w:rsidR="00844618" w:rsidRPr="00844618" w:rsidRDefault="00844618" w:rsidP="004E75D3">
                  <w:pPr>
                    <w:jc w:val="both"/>
                    <w:rPr>
                      <w:bCs/>
                    </w:rPr>
                  </w:pPr>
                  <w:r w:rsidRPr="00844618">
                    <w:rPr>
                      <w:bCs/>
                    </w:rPr>
                    <w:t>-Curso de Excel nivel Intermedio-Avanzado (U</w:t>
                  </w:r>
                  <w:r w:rsidR="004E75D3">
                    <w:rPr>
                      <w:bCs/>
                    </w:rPr>
                    <w:t xml:space="preserve">niversidad </w:t>
                  </w:r>
                  <w:proofErr w:type="gramStart"/>
                  <w:r w:rsidRPr="00844618">
                    <w:rPr>
                      <w:bCs/>
                    </w:rPr>
                    <w:t>C</w:t>
                  </w:r>
                  <w:r w:rsidR="004E75D3">
                    <w:rPr>
                      <w:bCs/>
                    </w:rPr>
                    <w:t>entral  de</w:t>
                  </w:r>
                  <w:proofErr w:type="gramEnd"/>
                  <w:r w:rsidR="004E75D3">
                    <w:rPr>
                      <w:bCs/>
                    </w:rPr>
                    <w:t xml:space="preserve"> </w:t>
                  </w:r>
                  <w:r w:rsidRPr="00844618">
                    <w:rPr>
                      <w:bCs/>
                    </w:rPr>
                    <w:t>V</w:t>
                  </w:r>
                  <w:r w:rsidR="004E75D3">
                    <w:rPr>
                      <w:bCs/>
                    </w:rPr>
                    <w:t>enezuela</w:t>
                  </w:r>
                  <w:r w:rsidRPr="00844618">
                    <w:rPr>
                      <w:bCs/>
                    </w:rPr>
                    <w:t>).</w:t>
                  </w:r>
                </w:p>
                <w:p w14:paraId="3AB598F9" w14:textId="60B107E0" w:rsidR="00C420C8" w:rsidRDefault="004E75D3" w:rsidP="004E75D3">
                  <w:pPr>
                    <w:jc w:val="both"/>
                  </w:pPr>
                  <w:r>
                    <w:t xml:space="preserve">- Curso de Full </w:t>
                  </w:r>
                  <w:proofErr w:type="spellStart"/>
                  <w:r>
                    <w:t>Stack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Engineer</w:t>
                  </w:r>
                  <w:proofErr w:type="spellEnd"/>
                  <w:r>
                    <w:t xml:space="preserve"> en </w:t>
                  </w:r>
                  <w:proofErr w:type="spellStart"/>
                  <w:r>
                    <w:t>Codecademy</w:t>
                  </w:r>
                  <w:proofErr w:type="spellEnd"/>
                  <w:r>
                    <w:t xml:space="preserve"> (Cursando)</w:t>
                  </w:r>
                </w:p>
              </w:tc>
            </w:tr>
          </w:tbl>
          <w:p w14:paraId="00F7FF2D" w14:textId="77777777" w:rsidR="00C420C8" w:rsidRPr="005152F2" w:rsidRDefault="00C420C8" w:rsidP="003856C9"/>
        </w:tc>
      </w:tr>
    </w:tbl>
    <w:p w14:paraId="6E16BEAB" w14:textId="77777777" w:rsidR="003F5FDB" w:rsidRPr="00DB210E" w:rsidRDefault="003F5FDB" w:rsidP="00DB210E">
      <w:pPr>
        <w:pStyle w:val="Sinespaciado"/>
        <w:jc w:val="both"/>
        <w:rPr>
          <w:vanish/>
        </w:rPr>
      </w:pPr>
    </w:p>
    <w:sectPr w:rsidR="003F5FDB" w:rsidRPr="00DB210E" w:rsidSect="00D73965">
      <w:headerReference w:type="first" r:id="rId9"/>
      <w:footerReference w:type="first" r:id="rId10"/>
      <w:pgSz w:w="11907" w:h="17861" w:code="9"/>
      <w:pgMar w:top="2075" w:right="1151" w:bottom="2302" w:left="1151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9CB86" w14:textId="77777777" w:rsidR="007614B3" w:rsidRDefault="007614B3" w:rsidP="003856C9">
      <w:pPr>
        <w:spacing w:after="0" w:line="240" w:lineRule="auto"/>
      </w:pPr>
      <w:r>
        <w:separator/>
      </w:r>
    </w:p>
  </w:endnote>
  <w:endnote w:type="continuationSeparator" w:id="0">
    <w:p w14:paraId="3CB5D201" w14:textId="77777777" w:rsidR="007614B3" w:rsidRDefault="007614B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7F98" w14:textId="77777777" w:rsidR="001765FE" w:rsidRDefault="00DC79BB">
    <w:pPr>
      <w:pStyle w:val="Piedepgina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1B0459F" wp14:editId="526BADA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10264140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8C62E06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h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B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x/1dp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DB3C9" w14:textId="77777777" w:rsidR="007614B3" w:rsidRDefault="007614B3" w:rsidP="003856C9">
      <w:pPr>
        <w:spacing w:after="0" w:line="240" w:lineRule="auto"/>
      </w:pPr>
      <w:r>
        <w:separator/>
      </w:r>
    </w:p>
  </w:footnote>
  <w:footnote w:type="continuationSeparator" w:id="0">
    <w:p w14:paraId="3A2E21FD" w14:textId="77777777" w:rsidR="007614B3" w:rsidRDefault="007614B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1BD4" w14:textId="77777777" w:rsidR="00DC79BB" w:rsidRDefault="00DC79BB">
    <w:pPr>
      <w:pStyle w:val="Encabezado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6A83BE6" wp14:editId="3F0EB13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487680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88ED954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h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BTHyE4vhYAANysAAAO&#10;AAAAAAAAAAAAAAAAAC4CAABkcnMvZTJvRG9jLnhtbFBLAQItABQABgAIAAAAIQBM8Qrl3AAAAAUB&#10;AAAPAAAAAAAAAAAAAAAAABgZAABkcnMvZG93bnJldi54bWxQSwUGAAAAAAQABADzAAAAIRoAAAAA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A2E26CF"/>
    <w:multiLevelType w:val="hybridMultilevel"/>
    <w:tmpl w:val="A12CBCB4"/>
    <w:lvl w:ilvl="0" w:tplc="87868854">
      <w:start w:val="35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  <w:b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AE"/>
    <w:rsid w:val="00052BE1"/>
    <w:rsid w:val="0007412A"/>
    <w:rsid w:val="0010199E"/>
    <w:rsid w:val="0010257B"/>
    <w:rsid w:val="001166C2"/>
    <w:rsid w:val="001341AE"/>
    <w:rsid w:val="001503AC"/>
    <w:rsid w:val="00173E2E"/>
    <w:rsid w:val="001765FE"/>
    <w:rsid w:val="0019561F"/>
    <w:rsid w:val="001B32D2"/>
    <w:rsid w:val="001C5BD0"/>
    <w:rsid w:val="002403AB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6686D"/>
    <w:rsid w:val="003856C9"/>
    <w:rsid w:val="00396369"/>
    <w:rsid w:val="003F4D31"/>
    <w:rsid w:val="003F5FDB"/>
    <w:rsid w:val="0043426C"/>
    <w:rsid w:val="0043730F"/>
    <w:rsid w:val="00441EB9"/>
    <w:rsid w:val="00463463"/>
    <w:rsid w:val="00466E60"/>
    <w:rsid w:val="00473EF8"/>
    <w:rsid w:val="004760E5"/>
    <w:rsid w:val="004B6ADE"/>
    <w:rsid w:val="004D22BB"/>
    <w:rsid w:val="004E75D3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A3CE7"/>
    <w:rsid w:val="0073051A"/>
    <w:rsid w:val="00743379"/>
    <w:rsid w:val="00747550"/>
    <w:rsid w:val="007614B3"/>
    <w:rsid w:val="007803B7"/>
    <w:rsid w:val="007A7C08"/>
    <w:rsid w:val="007B2F5C"/>
    <w:rsid w:val="007C5F05"/>
    <w:rsid w:val="00825ED8"/>
    <w:rsid w:val="00832043"/>
    <w:rsid w:val="00832F81"/>
    <w:rsid w:val="00841714"/>
    <w:rsid w:val="00844618"/>
    <w:rsid w:val="008501C7"/>
    <w:rsid w:val="008C60C3"/>
    <w:rsid w:val="008C7CA2"/>
    <w:rsid w:val="008F6337"/>
    <w:rsid w:val="00914DAF"/>
    <w:rsid w:val="0093286E"/>
    <w:rsid w:val="00936630"/>
    <w:rsid w:val="00986149"/>
    <w:rsid w:val="00990CE2"/>
    <w:rsid w:val="009D1627"/>
    <w:rsid w:val="00A007F5"/>
    <w:rsid w:val="00A40CE4"/>
    <w:rsid w:val="00A42F91"/>
    <w:rsid w:val="00A659C1"/>
    <w:rsid w:val="00AF1258"/>
    <w:rsid w:val="00B01E52"/>
    <w:rsid w:val="00B550FC"/>
    <w:rsid w:val="00B85871"/>
    <w:rsid w:val="00B93310"/>
    <w:rsid w:val="00B96528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73965"/>
    <w:rsid w:val="00DB210E"/>
    <w:rsid w:val="00DC0F74"/>
    <w:rsid w:val="00DC79BB"/>
    <w:rsid w:val="00DF0A0F"/>
    <w:rsid w:val="00E34D58"/>
    <w:rsid w:val="00E77BBB"/>
    <w:rsid w:val="00E84FB0"/>
    <w:rsid w:val="00E941EF"/>
    <w:rsid w:val="00EB1C1B"/>
    <w:rsid w:val="00EE4970"/>
    <w:rsid w:val="00F077AE"/>
    <w:rsid w:val="00F14687"/>
    <w:rsid w:val="00F27159"/>
    <w:rsid w:val="00F56435"/>
    <w:rsid w:val="00F70047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16A7F"/>
  <w15:chartTrackingRefBased/>
  <w15:docId w15:val="{69652750-764D-4BCA-9ED3-4F2F8A6F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ian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DCBEF544594C2F8DEC970C69302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9E6C-D131-4A33-AFE4-82BE2C0525BD}"/>
      </w:docPartPr>
      <w:docPartBody>
        <w:p w:rsidR="006904AD" w:rsidRDefault="00731E08">
          <w:pPr>
            <w:pStyle w:val="9DDCBEF544594C2F8DEC970C69302132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7B8E923EDD55432D945D44C6F2727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CF03F-9080-402B-AC23-3ACD6E46969E}"/>
      </w:docPartPr>
      <w:docPartBody>
        <w:p w:rsidR="006904AD" w:rsidRDefault="00731E08">
          <w:pPr>
            <w:pStyle w:val="7B8E923EDD55432D945D44C6F272724A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406CA37CF2D54C0DB9A297381E7D7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87F4-3009-4B82-BFD4-1B2E363D3D52}"/>
      </w:docPartPr>
      <w:docPartBody>
        <w:p w:rsidR="006904AD" w:rsidRDefault="00731E08">
          <w:pPr>
            <w:pStyle w:val="406CA37CF2D54C0DB9A297381E7D7225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7BE"/>
    <w:rsid w:val="00325323"/>
    <w:rsid w:val="004672AC"/>
    <w:rsid w:val="006904AD"/>
    <w:rsid w:val="00731E08"/>
    <w:rsid w:val="00C027BE"/>
    <w:rsid w:val="00C8267F"/>
    <w:rsid w:val="00CB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DCBEF544594C2F8DEC970C69302132">
    <w:name w:val="9DDCBEF544594C2F8DEC970C69302132"/>
  </w:style>
  <w:style w:type="paragraph" w:customStyle="1" w:styleId="7B8E923EDD55432D945D44C6F272724A">
    <w:name w:val="7B8E923EDD55432D945D44C6F272724A"/>
  </w:style>
  <w:style w:type="paragraph" w:customStyle="1" w:styleId="406CA37CF2D54C0DB9A297381E7D7225">
    <w:name w:val="406CA37CF2D54C0DB9A297381E7D72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7FF84-7B94-4234-8D8E-BEEBE4039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3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Orianna Vivas Garcia</dc:creator>
  <cp:keywords/>
  <dc:description/>
  <cp:lastModifiedBy>Maria Eugenia Racioppi</cp:lastModifiedBy>
  <cp:revision>2</cp:revision>
  <dcterms:created xsi:type="dcterms:W3CDTF">2021-09-13T16:29:00Z</dcterms:created>
  <dcterms:modified xsi:type="dcterms:W3CDTF">2021-09-13T16:29:00Z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